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07FC" w14:textId="2B304B2D" w:rsidR="00F15775" w:rsidRPr="003B1796" w:rsidRDefault="005A1DCE" w:rsidP="005A1DCE">
      <w:pPr>
        <w:spacing w:beforeLines="2000" w:before="4800"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="00D304DC" w:rsidRPr="003B1796">
        <w:rPr>
          <w:rFonts w:ascii="Arial" w:hAnsi="Arial" w:cs="Arial"/>
        </w:rPr>
        <w:br w:type="textWrapping" w:clear="all"/>
      </w:r>
    </w:p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4D9E8293" w14:textId="72F5A008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sz w:val="32"/>
        </w:rPr>
        <w:t>[</w:t>
      </w:r>
      <w:r w:rsidR="00AC70A8">
        <w:rPr>
          <w:rFonts w:ascii="Arial" w:hAnsi="Arial" w:cs="Arial"/>
          <w:sz w:val="32"/>
        </w:rPr>
        <w:t>URBAN LADDER</w:t>
      </w:r>
      <w:r w:rsidRPr="003B1796">
        <w:rPr>
          <w:rFonts w:ascii="Arial" w:hAnsi="Arial" w:cs="Arial"/>
          <w:sz w:val="32"/>
        </w:rPr>
        <w:t>]</w:t>
      </w: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23"/>
        <w:gridCol w:w="937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77777777" w:rsidR="00B60571" w:rsidRPr="003B1796" w:rsidRDefault="00B60571" w:rsidP="000A0F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F1DAEA2" w14:textId="3A00FA33" w:rsidR="00BF4930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 w:rsidR="00BF4930">
              <w:rPr>
                <w:webHidden/>
              </w:rPr>
              <w:fldChar w:fldCharType="end"/>
            </w:r>
          </w:hyperlink>
        </w:p>
        <w:p w14:paraId="50C147A1" w14:textId="445C950E" w:rsidR="00BF4930" w:rsidRDefault="00732811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 w:rsidR="00BF4930">
              <w:rPr>
                <w:webHidden/>
              </w:rPr>
              <w:fldChar w:fldCharType="end"/>
            </w:r>
          </w:hyperlink>
        </w:p>
        <w:p w14:paraId="21E5CFF8" w14:textId="53598100" w:rsidR="00BF4930" w:rsidRDefault="00732811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 w:rsidR="00BF4930">
              <w:rPr>
                <w:webHidden/>
              </w:rPr>
              <w:fldChar w:fldCharType="end"/>
            </w:r>
          </w:hyperlink>
        </w:p>
        <w:p w14:paraId="086826D4" w14:textId="77E79B93" w:rsidR="00BF4930" w:rsidRDefault="00732811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 w:rsidR="00BF4930">
              <w:rPr>
                <w:webHidden/>
              </w:rPr>
              <w:fldChar w:fldCharType="end"/>
            </w:r>
          </w:hyperlink>
        </w:p>
        <w:p w14:paraId="1EA63C4E" w14:textId="1D12BAC7" w:rsidR="00BF4930" w:rsidRDefault="00732811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 w:rsidR="00BF4930">
              <w:rPr>
                <w:webHidden/>
              </w:rPr>
              <w:fldChar w:fldCharType="end"/>
            </w:r>
          </w:hyperlink>
        </w:p>
        <w:p w14:paraId="6A643308" w14:textId="4A06234D" w:rsidR="00BF4930" w:rsidRDefault="00732811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 w:rsidR="00BF4930">
              <w:rPr>
                <w:webHidden/>
              </w:rPr>
              <w:fldChar w:fldCharType="end"/>
            </w:r>
          </w:hyperlink>
        </w:p>
        <w:p w14:paraId="2106AAAD" w14:textId="631F7195" w:rsidR="00BF4930" w:rsidRDefault="00732811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 w:rsidR="00BF4930">
              <w:rPr>
                <w:webHidden/>
              </w:rPr>
              <w:fldChar w:fldCharType="end"/>
            </w:r>
          </w:hyperlink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77777777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0" w:name="_Toc534636696"/>
      <w:r>
        <w:rPr>
          <w:rFonts w:ascii="Arial" w:hAnsi="Arial" w:cs="Arial"/>
        </w:rPr>
        <w:lastRenderedPageBreak/>
        <w:t>Scope</w:t>
      </w:r>
      <w:bookmarkEnd w:id="0"/>
    </w:p>
    <w:p w14:paraId="3F3E6665" w14:textId="2CFD6360" w:rsidR="000F1671" w:rsidRPr="000F1671" w:rsidRDefault="000F1671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57EB0788" w14:textId="0258EC1C" w:rsidR="000F1671" w:rsidRPr="000F1671" w:rsidRDefault="00AC70A8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Document will be reviewed by abc</w:t>
      </w:r>
    </w:p>
    <w:p w14:paraId="6E8CDA40" w14:textId="204A4096" w:rsidR="000F1671" w:rsidRPr="000F1671" w:rsidRDefault="00AC70A8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Document will be approved by abc</w:t>
      </w:r>
    </w:p>
    <w:p w14:paraId="2C9DAE08" w14:textId="23F91FBC" w:rsidR="000F1671" w:rsidRPr="00B72635" w:rsidRDefault="00AC70A8" w:rsidP="00B72635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Testing of the module deals of the week </w:t>
      </w:r>
      <w:r w:rsidR="00E61AEA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will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be </w:t>
      </w:r>
      <w:r w:rsidR="00B7263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completed by</w:t>
      </w:r>
      <w:r w:rsidR="00B72635" w:rsidRPr="00B7263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  <w:r w:rsidR="00B7263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   </w:t>
      </w:r>
      <w:r w:rsidR="00B72635" w:rsidRPr="00B7263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Nov</w:t>
      </w:r>
      <w:r w:rsidR="00B7263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e</w:t>
      </w:r>
      <w:r w:rsidR="00B72635" w:rsidRPr="00B7263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mber 29 2021</w:t>
      </w:r>
      <w:r w:rsidRPr="00B7263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</w:p>
    <w:p w14:paraId="382A2839" w14:textId="77777777" w:rsidR="00610C2B" w:rsidRPr="003B1796" w:rsidRDefault="00610C2B" w:rsidP="00447DB8">
      <w:pPr>
        <w:pStyle w:val="Heading1"/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7777777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7"/>
      <w:r>
        <w:rPr>
          <w:rFonts w:ascii="Arial" w:hAnsi="Arial" w:cs="Arial"/>
        </w:rPr>
        <w:lastRenderedPageBreak/>
        <w:t>Test Approach</w:t>
      </w:r>
      <w:bookmarkEnd w:id="1"/>
    </w:p>
    <w:p w14:paraId="2C6C8A8C" w14:textId="0E627CB2" w:rsidR="00B576F8" w:rsidRPr="001A5D6C" w:rsidRDefault="001A5D6C" w:rsidP="001A5D6C">
      <w:pPr>
        <w:pStyle w:val="NormalWeb"/>
        <w:numPr>
          <w:ilvl w:val="0"/>
          <w:numId w:val="30"/>
        </w:numPr>
        <w:shd w:val="clear" w:color="auto" w:fill="FFFFFF"/>
        <w:rPr>
          <w:rFonts w:ascii="Source Sans Pro" w:hAnsi="Source Sans Pro"/>
          <w:b/>
          <w:bCs/>
          <w:color w:val="222222"/>
          <w:sz w:val="27"/>
          <w:szCs w:val="27"/>
        </w:rPr>
      </w:pPr>
      <w:r w:rsidRPr="001A5D6C">
        <w:rPr>
          <w:rFonts w:ascii="Source Sans Pro" w:hAnsi="Source Sans Pro"/>
          <w:b/>
          <w:bCs/>
          <w:color w:val="222222"/>
          <w:sz w:val="27"/>
          <w:szCs w:val="27"/>
        </w:rPr>
        <w:t>UNIT TESTING</w:t>
      </w:r>
    </w:p>
    <w:p w14:paraId="7F2EA368" w14:textId="635400BA" w:rsidR="00B72635" w:rsidRPr="00B72635" w:rsidRDefault="00B72635" w:rsidP="00B72635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To check whether the module </w:t>
      </w:r>
      <w:r w:rsidRPr="00650712">
        <w:rPr>
          <w:rFonts w:ascii="Source Sans Pro" w:hAnsi="Source Sans Pro"/>
          <w:b/>
          <w:bCs/>
          <w:color w:val="222222"/>
          <w:sz w:val="27"/>
          <w:szCs w:val="27"/>
        </w:rPr>
        <w:t>deals of the week</w:t>
      </w:r>
      <w:r>
        <w:rPr>
          <w:rFonts w:ascii="Source Sans Pro" w:hAnsi="Source Sans Pro"/>
          <w:color w:val="222222"/>
          <w:sz w:val="27"/>
          <w:szCs w:val="27"/>
        </w:rPr>
        <w:t xml:space="preserve"> satisfies the requirements</w:t>
      </w:r>
    </w:p>
    <w:p w14:paraId="70A5D501" w14:textId="477758B0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Testing </w:t>
      </w:r>
      <w:r w:rsidR="00B72635">
        <w:rPr>
          <w:rFonts w:ascii="Source Sans Pro" w:hAnsi="Source Sans Pro"/>
          <w:color w:val="222222"/>
          <w:sz w:val="27"/>
          <w:szCs w:val="27"/>
        </w:rPr>
        <w:t xml:space="preserve">will be starting at November 29 2021 </w:t>
      </w:r>
    </w:p>
    <w:p w14:paraId="24E97EF3" w14:textId="64A94414" w:rsidR="00B576F8" w:rsidRDefault="00B72635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will be done by abc using the tool protractor</w:t>
      </w:r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2" w:name="_Toc534636698"/>
      <w:r>
        <w:rPr>
          <w:rFonts w:ascii="Arial" w:hAnsi="Arial" w:cs="Arial"/>
        </w:rPr>
        <w:lastRenderedPageBreak/>
        <w:t>Test Environment</w:t>
      </w:r>
      <w:bookmarkEnd w:id="2"/>
    </w:p>
    <w:p w14:paraId="60575A71" w14:textId="77777777" w:rsidR="00536A8F" w:rsidRDefault="00536A8F" w:rsidP="00536A8F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Software </w:t>
      </w:r>
      <w:r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Requirements:</w:t>
      </w:r>
      <w:r w:rsidR="00650712"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</w:t>
      </w:r>
    </w:p>
    <w:p w14:paraId="0D1C7FFC" w14:textId="77777777" w:rsidR="00536A8F" w:rsidRDefault="00650712" w:rsidP="0093723E">
      <w:pPr>
        <w:pStyle w:val="ListParagraph"/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Chrome browser, </w:t>
      </w:r>
    </w:p>
    <w:p w14:paraId="11074028" w14:textId="77777777" w:rsidR="00536A8F" w:rsidRDefault="00650712" w:rsidP="0093723E">
      <w:pPr>
        <w:pStyle w:val="ListParagraph"/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Chrome driver executable </w:t>
      </w:r>
      <w:r w:rsidR="00536A8F"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file, </w:t>
      </w:r>
    </w:p>
    <w:p w14:paraId="2FD06CED" w14:textId="77777777" w:rsidR="00536A8F" w:rsidRDefault="00650712" w:rsidP="0093723E">
      <w:pPr>
        <w:pStyle w:val="ListParagraph"/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ide,</w:t>
      </w:r>
      <w:r w:rsidR="00536A8F"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 </w:t>
      </w:r>
    </w:p>
    <w:p w14:paraId="267E8E8B" w14:textId="77777777" w:rsidR="00536A8F" w:rsidRDefault="00650712" w:rsidP="0093723E">
      <w:pPr>
        <w:pStyle w:val="ListParagraph"/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node, </w:t>
      </w:r>
    </w:p>
    <w:p w14:paraId="11021072" w14:textId="07486EC0" w:rsidR="00536A8F" w:rsidRDefault="00650712" w:rsidP="00536A8F">
      <w:pPr>
        <w:pStyle w:val="ListParagraph"/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node packages of </w:t>
      </w:r>
      <w:r w:rsidR="00536A8F"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protractor.</w:t>
      </w:r>
    </w:p>
    <w:p w14:paraId="7BED7F23" w14:textId="77777777" w:rsidR="00C20033" w:rsidRPr="00536A8F" w:rsidRDefault="00C20033" w:rsidP="00C20033">
      <w:pPr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536A8F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Microsoft Windows 7 with Service Pack 1</w:t>
      </w:r>
    </w:p>
    <w:p w14:paraId="61336BE2" w14:textId="77777777" w:rsidR="00C20033" w:rsidRPr="00536A8F" w:rsidRDefault="00C20033" w:rsidP="00C20033">
      <w:pPr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536A8F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Microsoft Internet Explorer 9.0 or later.</w:t>
      </w:r>
    </w:p>
    <w:p w14:paraId="31692C0E" w14:textId="77777777" w:rsidR="0093723E" w:rsidRPr="0093723E" w:rsidRDefault="0093723E" w:rsidP="0093723E">
      <w:pPr>
        <w:pStyle w:val="ListParagraph"/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090E1077" w14:textId="53B9ED1E" w:rsidR="0093723E" w:rsidRDefault="00536A8F" w:rsidP="0093723E">
      <w:pPr>
        <w:pStyle w:val="ListParagraph"/>
        <w:keepLines w:val="0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Hardware </w:t>
      </w:r>
      <w:r w:rsidRPr="00536A8F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 xml:space="preserve">Requirements: </w:t>
      </w:r>
    </w:p>
    <w:p w14:paraId="1ECA785F" w14:textId="77777777" w:rsidR="00C20033" w:rsidRPr="0093723E" w:rsidRDefault="00C20033" w:rsidP="00C20033">
      <w:pPr>
        <w:pStyle w:val="ListParagraph"/>
        <w:keepLines w:val="0"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16DA55A2" w14:textId="569BD963" w:rsidR="00536A8F" w:rsidRPr="00C20033" w:rsidRDefault="00C20033" w:rsidP="00C20033">
      <w:pPr>
        <w:pStyle w:val="ListParagraph"/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536A8F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Intel Core 2 </w:t>
      </w:r>
      <w:r w:rsidRPr="0093723E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Duo 2</w:t>
      </w:r>
      <w:r w:rsidRPr="00536A8F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GHz or higher</w:t>
      </w:r>
    </w:p>
    <w:p w14:paraId="7BE85281" w14:textId="77777777" w:rsidR="00C20033" w:rsidRPr="00536A8F" w:rsidRDefault="00C20033" w:rsidP="00C20033">
      <w:pPr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536A8F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2 GB of RAM.</w:t>
      </w:r>
    </w:p>
    <w:p w14:paraId="3CAF7452" w14:textId="1CC7CD1A" w:rsidR="00C20033" w:rsidRPr="00536A8F" w:rsidRDefault="00C20033" w:rsidP="00C20033">
      <w:pPr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536A8F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1.5 GB of free disk space for installation, plus extra space for temporary files during test runs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.</w:t>
      </w:r>
    </w:p>
    <w:p w14:paraId="6A7F8A68" w14:textId="77777777" w:rsidR="00C20033" w:rsidRPr="00536A8F" w:rsidRDefault="00C20033" w:rsidP="00C20033">
      <w:pPr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536A8F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1024 × 768 or higher display resolution.</w:t>
      </w:r>
    </w:p>
    <w:p w14:paraId="119B436D" w14:textId="77777777" w:rsidR="00C20033" w:rsidRDefault="00C20033" w:rsidP="00C20033">
      <w:pPr>
        <w:keepLines w:val="0"/>
        <w:numPr>
          <w:ilvl w:val="0"/>
          <w:numId w:val="3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536A8F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Mouse or </w:t>
      </w:r>
      <w:r w:rsidRPr="0093723E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another</w:t>
      </w:r>
      <w:r w:rsidRPr="00536A8F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pointing device.</w:t>
      </w:r>
    </w:p>
    <w:p w14:paraId="33EF84E1" w14:textId="77777777" w:rsidR="00C20033" w:rsidRPr="00C20033" w:rsidRDefault="00C20033" w:rsidP="00C20033">
      <w:pPr>
        <w:pStyle w:val="ListParagraph"/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2BF795F0" w14:textId="77777777" w:rsidR="0093723E" w:rsidRPr="00536A8F" w:rsidRDefault="0093723E" w:rsidP="0093723E">
      <w:pPr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</w:p>
    <w:p w14:paraId="5D5E9592" w14:textId="41A7FE2C" w:rsidR="00536A8F" w:rsidRPr="00536A8F" w:rsidRDefault="00536A8F" w:rsidP="00536A8F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3" w:name="_Toc534636699"/>
      <w:r>
        <w:rPr>
          <w:rFonts w:ascii="Arial" w:hAnsi="Arial" w:cs="Arial"/>
        </w:rPr>
        <w:lastRenderedPageBreak/>
        <w:t>Testing Tools</w:t>
      </w:r>
      <w:bookmarkEnd w:id="3"/>
    </w:p>
    <w:p w14:paraId="371BDE0E" w14:textId="37713052" w:rsidR="00BE10FC" w:rsidRPr="0093723E" w:rsidRDefault="0093723E" w:rsidP="0093723E">
      <w:pPr>
        <w:pStyle w:val="ListParagraph"/>
        <w:numPr>
          <w:ilvl w:val="0"/>
          <w:numId w:val="39"/>
        </w:numPr>
        <w:rPr>
          <w:rFonts w:ascii="Arial" w:hAnsi="Arial" w:cs="Arial"/>
          <w:b/>
          <w:bCs/>
          <w:sz w:val="24"/>
          <w:szCs w:val="24"/>
        </w:rPr>
      </w:pPr>
      <w:r w:rsidRPr="0093723E">
        <w:rPr>
          <w:rFonts w:ascii="Source Sans Pro" w:eastAsia="Times New Roman" w:hAnsi="Source Sans Pro" w:cs="Times New Roman"/>
          <w:b/>
          <w:bCs/>
          <w:color w:val="222222"/>
          <w:sz w:val="28"/>
          <w:szCs w:val="28"/>
          <w:lang w:val="en-IN" w:eastAsia="en-IN"/>
        </w:rPr>
        <w:t xml:space="preserve">PROTRACTOR </w:t>
      </w:r>
    </w:p>
    <w:p w14:paraId="0C578B3D" w14:textId="77777777" w:rsidR="0093723E" w:rsidRPr="0093723E" w:rsidRDefault="0093723E" w:rsidP="0093723E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9E5A756" w14:textId="5B3A51D2" w:rsidR="0093723E" w:rsidRPr="0093723E" w:rsidRDefault="0093723E" w:rsidP="0093723E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336" w:afterAutospacing="0"/>
        <w:rPr>
          <w:color w:val="3A3A3A"/>
          <w:lang w:val="en-US"/>
        </w:rPr>
      </w:pPr>
      <w:r w:rsidRPr="0093723E">
        <w:rPr>
          <w:color w:val="3A3A3A"/>
        </w:rPr>
        <w:t>The Protractor is an automation testing tool for web applications testing; combining powerful technologies such as Jasmine, Selenium Web driver, Node.js etc.</w:t>
      </w:r>
    </w:p>
    <w:p w14:paraId="7A519795" w14:textId="2B19703B" w:rsidR="0093723E" w:rsidRPr="0093723E" w:rsidRDefault="0093723E" w:rsidP="0093723E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color w:val="3A3A3A"/>
        </w:rPr>
      </w:pPr>
      <w:r w:rsidRPr="0093723E">
        <w:rPr>
          <w:color w:val="3A3A3A"/>
        </w:rPr>
        <w:t>The Protractor testing tool is an end-to-end behaviour-driven testing framework designed keeping Angular JS applications in mind. Even though that might sound like Protractor won’t work with non-angular JS applications, it does. </w:t>
      </w:r>
    </w:p>
    <w:p w14:paraId="6B3485BE" w14:textId="77777777" w:rsidR="0093723E" w:rsidRPr="0093723E" w:rsidRDefault="0093723E" w:rsidP="0093723E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A3A3A"/>
        </w:rPr>
      </w:pPr>
    </w:p>
    <w:p w14:paraId="27312D63" w14:textId="77777777" w:rsidR="0093723E" w:rsidRPr="0093723E" w:rsidRDefault="0093723E" w:rsidP="0093723E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336" w:afterAutospacing="0"/>
        <w:rPr>
          <w:color w:val="3A3A3A"/>
        </w:rPr>
      </w:pPr>
      <w:r w:rsidRPr="0093723E">
        <w:rPr>
          <w:color w:val="3A3A3A"/>
        </w:rPr>
        <w:t>It works with both Angular and non-Angular JS applications equally well.</w:t>
      </w:r>
    </w:p>
    <w:p w14:paraId="2CC7FDAF" w14:textId="56060842" w:rsidR="0093723E" w:rsidRPr="0093723E" w:rsidRDefault="0093723E" w:rsidP="0093723E">
      <w:pPr>
        <w:pStyle w:val="ListParagraph"/>
        <w:ind w:left="1776"/>
        <w:rPr>
          <w:rFonts w:ascii="Arial" w:hAnsi="Arial" w:cs="Arial"/>
          <w:b/>
          <w:bCs/>
          <w:sz w:val="24"/>
          <w:szCs w:val="24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700"/>
      <w:r>
        <w:rPr>
          <w:rFonts w:ascii="Arial" w:hAnsi="Arial" w:cs="Arial"/>
        </w:rPr>
        <w:lastRenderedPageBreak/>
        <w:t>Release Control</w:t>
      </w:r>
      <w:bookmarkEnd w:id="4"/>
    </w:p>
    <w:p w14:paraId="2771A271" w14:textId="77777777" w:rsidR="00610250" w:rsidRPr="00610250" w:rsidRDefault="00610250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5" w:name="_Toc534636701"/>
      <w:r>
        <w:rPr>
          <w:rFonts w:ascii="Arial" w:hAnsi="Arial" w:cs="Arial"/>
        </w:rPr>
        <w:lastRenderedPageBreak/>
        <w:t>Risk Analysis</w:t>
      </w:r>
      <w:bookmarkEnd w:id="5"/>
    </w:p>
    <w:p w14:paraId="6F42C10E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List all risks that you can estimate</w:t>
      </w:r>
    </w:p>
    <w:p w14:paraId="6EF529FF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Give a clear plan to mitigate the risks also a contingency plan</w:t>
      </w:r>
    </w:p>
    <w:p w14:paraId="4E591BD7" w14:textId="77777777" w:rsidR="00610250" w:rsidRDefault="00610250" w:rsidP="00B1166D">
      <w:pPr>
        <w:rPr>
          <w:rFonts w:ascii="Arial" w:hAnsi="Arial" w:cs="Arial"/>
        </w:rPr>
      </w:pPr>
    </w:p>
    <w:p w14:paraId="4B8DD8DA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2"/>
      <w:r>
        <w:rPr>
          <w:rFonts w:ascii="Arial" w:hAnsi="Arial" w:cs="Arial"/>
        </w:rPr>
        <w:lastRenderedPageBreak/>
        <w:t>Review and Approvals</w:t>
      </w:r>
      <w:bookmarkEnd w:id="6"/>
    </w:p>
    <w:p w14:paraId="702628B0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14:paraId="02F3DA6F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14:paraId="600F766A" w14:textId="77777777"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33461" w14:textId="77777777" w:rsidR="00732811" w:rsidRDefault="00732811" w:rsidP="000612CB">
      <w:r>
        <w:separator/>
      </w:r>
    </w:p>
    <w:p w14:paraId="042D4AC1" w14:textId="77777777" w:rsidR="00732811" w:rsidRDefault="00732811"/>
  </w:endnote>
  <w:endnote w:type="continuationSeparator" w:id="0">
    <w:p w14:paraId="12416439" w14:textId="77777777" w:rsidR="00732811" w:rsidRDefault="00732811" w:rsidP="000612CB">
      <w:r>
        <w:continuationSeparator/>
      </w:r>
    </w:p>
    <w:p w14:paraId="71AE98EC" w14:textId="77777777" w:rsidR="00732811" w:rsidRDefault="007328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487F" w14:textId="77777777" w:rsidR="005A1DCE" w:rsidRDefault="005A1DCE" w:rsidP="0034079F">
    <w:pPr>
      <w:pStyle w:val="Footer"/>
    </w:pPr>
    <w:r>
      <w:t>Test Plan Template,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7570" w14:textId="77777777" w:rsidR="005A1DCE" w:rsidRDefault="00732811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930">
          <w:t>Test Strategy Template</w:t>
        </w:r>
      </w:sdtContent>
    </w:sdt>
    <w:r w:rsidR="005A1DCE">
      <w:t xml:space="preserve">, </w:t>
    </w:r>
    <w:r w:rsidR="00BF4930">
      <w:t>by Guru99</w:t>
    </w:r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D3A4B" w14:textId="77777777" w:rsidR="00732811" w:rsidRDefault="00732811" w:rsidP="000612CB">
      <w:r>
        <w:separator/>
      </w:r>
    </w:p>
    <w:p w14:paraId="1FE2384C" w14:textId="77777777" w:rsidR="00732811" w:rsidRDefault="00732811"/>
  </w:footnote>
  <w:footnote w:type="continuationSeparator" w:id="0">
    <w:p w14:paraId="5DFC04F3" w14:textId="77777777" w:rsidR="00732811" w:rsidRDefault="00732811" w:rsidP="000612CB">
      <w:r>
        <w:continuationSeparator/>
      </w:r>
    </w:p>
    <w:p w14:paraId="2856D231" w14:textId="77777777" w:rsidR="00732811" w:rsidRDefault="007328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ED3C" w14:textId="77777777" w:rsidR="005A1DCE" w:rsidRPr="00D40574" w:rsidRDefault="00732811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930">
          <w:t>Test Strategy Template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C770" w14:textId="77777777" w:rsidR="005A1DCE" w:rsidRDefault="00732811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1DCE">
          <w:t xml:space="preserve">Test </w:t>
        </w:r>
        <w:r w:rsidR="00BF4930">
          <w:t>Strategy</w:t>
        </w:r>
        <w:r w:rsidR="005A1DCE">
          <w:t xml:space="preserve"> Template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05A4D"/>
    <w:multiLevelType w:val="hybridMultilevel"/>
    <w:tmpl w:val="1EB6A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3062E"/>
    <w:multiLevelType w:val="hybridMultilevel"/>
    <w:tmpl w:val="8BB87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9141192"/>
    <w:multiLevelType w:val="hybridMultilevel"/>
    <w:tmpl w:val="7A5EE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F02E3"/>
    <w:multiLevelType w:val="multilevel"/>
    <w:tmpl w:val="BFC0A3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977B3"/>
    <w:multiLevelType w:val="hybridMultilevel"/>
    <w:tmpl w:val="D5362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6F364C"/>
    <w:multiLevelType w:val="multilevel"/>
    <w:tmpl w:val="5C9AF7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3A0F0A3A"/>
    <w:multiLevelType w:val="hybridMultilevel"/>
    <w:tmpl w:val="2C46E82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C275716"/>
    <w:multiLevelType w:val="multilevel"/>
    <w:tmpl w:val="FFA4CF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F6990"/>
    <w:multiLevelType w:val="multilevel"/>
    <w:tmpl w:val="2B7803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7B1FD7"/>
    <w:multiLevelType w:val="hybridMultilevel"/>
    <w:tmpl w:val="5C14C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B383B"/>
    <w:multiLevelType w:val="multilevel"/>
    <w:tmpl w:val="BC8487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3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0437E"/>
    <w:multiLevelType w:val="multilevel"/>
    <w:tmpl w:val="1242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9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0362F2"/>
    <w:multiLevelType w:val="hybridMultilevel"/>
    <w:tmpl w:val="3B0207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25"/>
  </w:num>
  <w:num w:numId="5">
    <w:abstractNumId w:val="16"/>
  </w:num>
  <w:num w:numId="6">
    <w:abstractNumId w:val="8"/>
  </w:num>
  <w:num w:numId="7">
    <w:abstractNumId w:val="32"/>
  </w:num>
  <w:num w:numId="8">
    <w:abstractNumId w:val="10"/>
  </w:num>
  <w:num w:numId="9">
    <w:abstractNumId w:val="30"/>
  </w:num>
  <w:num w:numId="10">
    <w:abstractNumId w:val="29"/>
  </w:num>
  <w:num w:numId="11">
    <w:abstractNumId w:val="38"/>
  </w:num>
  <w:num w:numId="12">
    <w:abstractNumId w:val="9"/>
  </w:num>
  <w:num w:numId="13">
    <w:abstractNumId w:val="24"/>
  </w:num>
  <w:num w:numId="14">
    <w:abstractNumId w:val="36"/>
  </w:num>
  <w:num w:numId="15">
    <w:abstractNumId w:val="28"/>
  </w:num>
  <w:num w:numId="16">
    <w:abstractNumId w:val="5"/>
  </w:num>
  <w:num w:numId="17">
    <w:abstractNumId w:val="26"/>
  </w:num>
  <w:num w:numId="18">
    <w:abstractNumId w:val="35"/>
  </w:num>
  <w:num w:numId="19">
    <w:abstractNumId w:val="3"/>
  </w:num>
  <w:num w:numId="20">
    <w:abstractNumId w:val="17"/>
  </w:num>
  <w:num w:numId="21">
    <w:abstractNumId w:val="34"/>
  </w:num>
  <w:num w:numId="22">
    <w:abstractNumId w:val="21"/>
  </w:num>
  <w:num w:numId="23">
    <w:abstractNumId w:val="39"/>
  </w:num>
  <w:num w:numId="24">
    <w:abstractNumId w:val="4"/>
  </w:num>
  <w:num w:numId="25">
    <w:abstractNumId w:val="20"/>
  </w:num>
  <w:num w:numId="26">
    <w:abstractNumId w:val="2"/>
  </w:num>
  <w:num w:numId="27">
    <w:abstractNumId w:val="31"/>
  </w:num>
  <w:num w:numId="28">
    <w:abstractNumId w:val="12"/>
  </w:num>
  <w:num w:numId="29">
    <w:abstractNumId w:val="33"/>
  </w:num>
  <w:num w:numId="30">
    <w:abstractNumId w:val="11"/>
  </w:num>
  <w:num w:numId="31">
    <w:abstractNumId w:val="37"/>
  </w:num>
  <w:num w:numId="32">
    <w:abstractNumId w:val="14"/>
  </w:num>
  <w:num w:numId="33">
    <w:abstractNumId w:val="40"/>
  </w:num>
  <w:num w:numId="34">
    <w:abstractNumId w:val="13"/>
  </w:num>
  <w:num w:numId="35">
    <w:abstractNumId w:val="22"/>
  </w:num>
  <w:num w:numId="36">
    <w:abstractNumId w:val="15"/>
  </w:num>
  <w:num w:numId="37">
    <w:abstractNumId w:val="7"/>
  </w:num>
  <w:num w:numId="38">
    <w:abstractNumId w:val="27"/>
  </w:num>
  <w:num w:numId="39">
    <w:abstractNumId w:val="6"/>
  </w:num>
  <w:num w:numId="40">
    <w:abstractNumId w:val="19"/>
  </w:num>
  <w:num w:numId="41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A5D6C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24E1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6740D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36A8F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0712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11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23E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174D6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C70A8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2635"/>
    <w:rsid w:val="00B76E7E"/>
    <w:rsid w:val="00B8200C"/>
    <w:rsid w:val="00B942C5"/>
    <w:rsid w:val="00B95920"/>
    <w:rsid w:val="00B962E2"/>
    <w:rsid w:val="00BA3927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0033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29F6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1AEA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052A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Test-Plan-Strategy1.dotx</Template>
  <TotalTime>3</TotalTime>
  <Pages>9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Strategy Template</vt:lpstr>
    </vt:vector>
  </TitlesOfParts>
  <Company>The University of Adelaide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cp:lastModifiedBy>vishnusathyan35@gmail.com</cp:lastModifiedBy>
  <cp:revision>5</cp:revision>
  <cp:lastPrinted>2012-05-30T05:01:00Z</cp:lastPrinted>
  <dcterms:created xsi:type="dcterms:W3CDTF">2021-11-29T08:40:00Z</dcterms:created>
  <dcterms:modified xsi:type="dcterms:W3CDTF">2021-12-01T04:07:00Z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